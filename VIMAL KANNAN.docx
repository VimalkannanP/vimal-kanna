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C50D84C048A645ABAF85F015474D6014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085"/>
            <w:gridCol w:w="1317"/>
          </w:tblGrid>
          <w:tr w:rsidR="003B5265">
            <w:trPr>
              <w:trHeight w:val="720"/>
              <w:jc w:val="center"/>
            </w:trPr>
            <w:tc>
              <w:tcPr>
                <w:tcW w:w="4367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3B5265" w:rsidRDefault="003B5265">
                <w:pPr>
                  <w:pStyle w:val="PersonalName"/>
                  <w:jc w:val="center"/>
                  <w:rPr>
                    <w:color w:val="40382D" w:themeColor="text2" w:themeShade="BF"/>
                  </w:rPr>
                </w:pPr>
                <w:sdt>
                  <w:sdtPr>
                    <w:rPr>
                      <w:b w:val="0"/>
                      <w:bCs/>
                      <w:color w:val="40382D" w:themeColor="text2" w:themeShade="BF"/>
                    </w:rPr>
                    <w:alias w:val="Author"/>
                    <w:id w:val="1866093204"/>
                    <w:placeholder>
                      <w:docPart w:val="041A6425CEEB40DEB1C1C2D465AE390F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>
                      <w:rPr>
                        <w:b w:val="0"/>
                        <w:bCs/>
                        <w:color w:val="40382D" w:themeColor="text2" w:themeShade="BF"/>
                      </w:rPr>
                      <w:t>VIMAL KANNAN</w:t>
                    </w:r>
                  </w:sdtContent>
                </w:sdt>
              </w:p>
            </w:tc>
            <w:tc>
              <w:tcPr>
                <w:tcW w:w="633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</w:tcPr>
              <w:p w:rsidR="003B5265" w:rsidRDefault="003B5265">
                <w:pPr>
                  <w:pStyle w:val="NoSpacing"/>
                  <w:ind w:left="71" w:hanging="71"/>
                  <w:jc w:val="right"/>
                  <w:rPr>
                    <w:spacing w:val="-24"/>
                  </w:rPr>
                </w:pPr>
                <w:r>
                  <w:rPr>
                    <w:noProof/>
                    <w:spacing w:val="-24"/>
                    <w:lang w:val="en-IN" w:eastAsia="en-IN" w:bidi="ta-IN"/>
                  </w:rPr>
                  <w:drawing>
                    <wp:inline distT="0" distB="0" distL="0" distR="0" wp14:editId="3B6DCB02">
                      <wp:extent cx="406137" cy="807199"/>
                      <wp:effectExtent l="19050" t="19050" r="13335" b="12065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esumePicture.pn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6137" cy="8071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 w="6350" cap="flat" cmpd="sng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3B5265">
            <w:trPr>
              <w:trHeight w:val="288"/>
              <w:jc w:val="center"/>
            </w:trPr>
            <w:tc>
              <w:tcPr>
                <w:tcW w:w="4367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3B5265" w:rsidRDefault="003B5265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1097367308"/>
                    <w:placeholder>
                      <w:docPart w:val="5429F4B97D844D1CA11048A22AD0C063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Content>
                    <w:r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11/2,palanichettiyur,p.udayapatty(pos),kadavur(tk),karur,621301</w:t>
                    </w:r>
                  </w:sdtContent>
                </w:sdt>
              </w:p>
            </w:tc>
            <w:tc>
              <w:tcPr>
                <w:tcW w:w="633" w:type="pct"/>
                <w:vMerge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3B5265" w:rsidRDefault="003B5265">
                <w:pPr>
                  <w:pStyle w:val="NoSpacing"/>
                </w:pPr>
              </w:p>
            </w:tc>
          </w:tr>
          <w:tr w:rsidR="003B5265">
            <w:trPr>
              <w:trHeight w:val="80"/>
              <w:jc w:val="center"/>
            </w:trPr>
            <w:tc>
              <w:tcPr>
                <w:tcW w:w="4367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B5265" w:rsidRDefault="003B5265" w:rsidP="003B5265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1465078255"/>
                    <w:placeholder>
                      <w:docPart w:val="AFA62577F40948348FC755CC3060790C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Content>
                    <w:r>
                      <w:rPr>
                        <w:color w:val="93A299" w:themeColor="accent1"/>
                        <w:sz w:val="18"/>
                        <w:szCs w:val="18"/>
                      </w:rPr>
                      <w:t>9384493125</w:t>
                    </w:r>
                  </w:sdtContent>
                </w:sdt>
                <w:r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1613197031"/>
                    <w:placeholder>
                      <w:docPart w:val="B9169F17700449ABA4B41703AE94E967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Content>
                    <w:r>
                      <w:rPr>
                        <w:color w:val="93A299" w:themeColor="accent1"/>
                        <w:sz w:val="18"/>
                        <w:szCs w:val="18"/>
                      </w:rPr>
                      <w:t>vimalkannan351@gmail.com</w:t>
                    </w:r>
                  </w:sdtContent>
                </w:sdt>
                <w:r>
                  <w:rPr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63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3B5265" w:rsidRDefault="003B5265">
                <w:pPr>
                  <w:pStyle w:val="NoSpacing"/>
                </w:pPr>
              </w:p>
            </w:tc>
          </w:tr>
        </w:tbl>
        <w:p w:rsidR="00792C94" w:rsidRDefault="005736F3">
          <w:pPr>
            <w:rPr>
              <w:b/>
              <w:bCs/>
            </w:rPr>
          </w:pPr>
        </w:p>
      </w:sdtContent>
    </w:sdt>
    <w:p w:rsidR="00792C94" w:rsidRDefault="005736F3">
      <w:pPr>
        <w:pStyle w:val="SectionHeading"/>
      </w:pPr>
      <w:r>
        <w:t>Objectives</w:t>
      </w:r>
    </w:p>
    <w:p w:rsidR="00792C94" w:rsidRDefault="00CA28D3">
      <w:r>
        <w:t>SOFTWARE ENGINEER</w:t>
      </w:r>
    </w:p>
    <w:p w:rsidR="00792C94" w:rsidRDefault="005736F3">
      <w:pPr>
        <w:pStyle w:val="SectionHeading"/>
      </w:pPr>
      <w:r>
        <w:t>Skills</w:t>
      </w:r>
    </w:p>
    <w:p w:rsidR="00792C94" w:rsidRDefault="003B5265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MS OFFICE</w:t>
      </w:r>
    </w:p>
    <w:p w:rsidR="003B5265" w:rsidRDefault="003B5265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C++</w:t>
      </w:r>
    </w:p>
    <w:p w:rsidR="003B5265" w:rsidRDefault="003B5265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C</w:t>
      </w:r>
    </w:p>
    <w:p w:rsidR="003B5265" w:rsidRDefault="003B5265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JAVA</w:t>
      </w:r>
    </w:p>
    <w:p w:rsidR="00792C94" w:rsidRDefault="005736F3">
      <w:pPr>
        <w:pStyle w:val="SectionHeading"/>
      </w:pPr>
      <w:r>
        <w:t>Education</w:t>
      </w:r>
    </w:p>
    <w:p w:rsidR="00792C94" w:rsidRDefault="003B5265">
      <w:pPr>
        <w:pStyle w:val="Subsection"/>
      </w:pPr>
      <w:r>
        <w:rPr>
          <w:color w:val="564B3C" w:themeColor="text2"/>
        </w:rPr>
        <w:t>GOVERNMENT ARTS AND SCIENCE COLLEGE,THARAGAMPATTY</w:t>
      </w:r>
    </w:p>
    <w:p w:rsidR="00792C94" w:rsidRPr="003B5265" w:rsidRDefault="005736F3">
      <w:pPr>
        <w:spacing w:after="0" w:line="240" w:lineRule="auto"/>
        <w:rPr>
          <w:b/>
          <w:bCs/>
          <w:color w:val="564B3C" w:themeColor="text2"/>
        </w:rPr>
      </w:pPr>
      <w:r w:rsidRPr="003B5265">
        <w:rPr>
          <w:rFonts w:asciiTheme="majorHAnsi" w:eastAsiaTheme="majorEastAsia" w:hAnsiTheme="majorHAnsi" w:cstheme="majorBidi"/>
          <w:b/>
          <w:bCs/>
          <w:color w:val="93A299" w:themeColor="accent1"/>
          <w:spacing w:val="24"/>
        </w:rPr>
        <w:t>▪</w:t>
      </w:r>
      <w:r w:rsidRPr="003B5265">
        <w:rPr>
          <w:rFonts w:asciiTheme="majorHAnsi" w:eastAsiaTheme="majorEastAsia" w:hAnsiTheme="majorHAnsi" w:cstheme="majorBidi"/>
          <w:b/>
          <w:bCs/>
          <w:color w:val="93A299" w:themeColor="accent1"/>
          <w:spacing w:val="24"/>
        </w:rPr>
        <w:t xml:space="preserve"> </w:t>
      </w:r>
      <w:r w:rsidR="003B5265" w:rsidRPr="003B5265">
        <w:rPr>
          <w:rFonts w:asciiTheme="majorHAnsi" w:eastAsiaTheme="majorEastAsia" w:hAnsiTheme="majorHAnsi" w:cstheme="majorBidi"/>
          <w:b/>
          <w:bCs/>
          <w:color w:val="93A299" w:themeColor="accent1"/>
        </w:rPr>
        <w:t>BSc,COMPUTER SCIENCE</w:t>
      </w:r>
    </w:p>
    <w:p w:rsidR="00792C94" w:rsidRPr="003B5265" w:rsidRDefault="00792C94" w:rsidP="003B5265">
      <w:pPr>
        <w:spacing w:line="264" w:lineRule="auto"/>
        <w:ind w:left="360"/>
        <w:contextualSpacing/>
        <w:rPr>
          <w:b/>
          <w:bCs/>
          <w:color w:val="000000" w:themeColor="text1" w:themeShade="BF"/>
        </w:rPr>
      </w:pPr>
    </w:p>
    <w:p w:rsidR="00792C94" w:rsidRDefault="005736F3">
      <w:pPr>
        <w:pStyle w:val="SectionHeading"/>
      </w:pPr>
      <w:r>
        <w:t>References</w:t>
      </w:r>
    </w:p>
    <w:p w:rsidR="00792C94" w:rsidRDefault="00CA28D3">
      <w:pPr>
        <w:tabs>
          <w:tab w:val="left" w:pos="2670"/>
        </w:tabs>
        <w:spacing w:after="0" w:line="240" w:lineRule="auto"/>
        <w:rPr>
          <w:color w:val="000000" w:themeColor="text1"/>
        </w:rPr>
      </w:pPr>
      <w:r w:rsidRPr="00CA28D3">
        <w:rPr>
          <w:rFonts w:eastAsiaTheme="majorEastAsia" w:cstheme="majorBidi"/>
          <w:bCs/>
          <w:color w:val="564B3C" w:themeColor="text2"/>
          <w:szCs w:val="26"/>
        </w:rPr>
        <w:t>GOVERNMENT ARTS AND SCIENCE COLLEGE,THARAGAMPATTY▪ BSc,COMPUTER SCIENCE</w:t>
      </w:r>
      <w:bookmarkStart w:id="0" w:name="_GoBack"/>
      <w:bookmarkEnd w:id="0"/>
    </w:p>
    <w:sectPr w:rsidR="00792C94">
      <w:footerReference w:type="default" r:id="rId11"/>
      <w:headerReference w:type="first" r:id="rId12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6F3" w:rsidRDefault="005736F3">
      <w:pPr>
        <w:spacing w:after="0" w:line="240" w:lineRule="auto"/>
      </w:pPr>
      <w:r>
        <w:separator/>
      </w:r>
    </w:p>
  </w:endnote>
  <w:endnote w:type="continuationSeparator" w:id="0">
    <w:p w:rsidR="005736F3" w:rsidRDefault="00573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C94" w:rsidRDefault="005736F3">
    <w:pPr>
      <w:pStyle w:val="Footer"/>
    </w:pPr>
    <w:r>
      <w:rPr>
        <w:noProof/>
        <w:color w:val="93A299" w:themeColor="accent1"/>
        <w:lang w:val="en-IN" w:eastAsia="en-IN" w:bidi="ta-IN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92C94" w:rsidRDefault="00792C9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792C94" w:rsidRDefault="00792C9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val="en-IN" w:eastAsia="en-IN" w:bidi="ta-IN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92C94" w:rsidRDefault="00792C9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792C94" w:rsidRDefault="00792C9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n-IN" w:eastAsia="en-IN" w:bidi="ta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92C94" w:rsidRDefault="00792C9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792C94" w:rsidRDefault="00792C9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n-IN" w:eastAsia="en-IN" w:bidi="ta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92C94" w:rsidRDefault="005736F3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7CDAAB964DE34B60BE0A940E5F8A231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color w:val="A6A6A6" w:themeColor="background1" w:themeShade="A6"/>
                              </w:rPr>
                            </w:sdtEndPr>
                            <w:sdtContent>
                              <w:r w:rsidR="003B5265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VIMAL KANNAN</w:t>
                              </w:r>
                            </w:sdtContent>
                          </w:sdt>
                          <w:r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5265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792C94" w:rsidRDefault="005736F3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7CDAAB964DE34B60BE0A940E5F8A2310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>
                        <w:rPr>
                          <w:color w:val="A6A6A6" w:themeColor="background1" w:themeShade="A6"/>
                        </w:rPr>
                      </w:sdtEndPr>
                      <w:sdtContent>
                        <w:r w:rsidR="003B5265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VIMAL KANNAN</w:t>
                        </w:r>
                      </w:sdtContent>
                    </w:sdt>
                    <w:r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3B5265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6F3" w:rsidRDefault="005736F3">
      <w:pPr>
        <w:spacing w:after="0" w:line="240" w:lineRule="auto"/>
      </w:pPr>
      <w:r>
        <w:separator/>
      </w:r>
    </w:p>
  </w:footnote>
  <w:footnote w:type="continuationSeparator" w:id="0">
    <w:p w:rsidR="005736F3" w:rsidRDefault="00573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C94" w:rsidRDefault="005736F3">
    <w:pPr>
      <w:pStyle w:val="Header"/>
    </w:pPr>
    <w:r>
      <w:rPr>
        <w:noProof/>
        <w:lang w:val="en-IN" w:eastAsia="en-IN" w:bidi="ta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6F018E0A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val="en-IN" w:eastAsia="en-IN" w:bidi="ta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653E4917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val="en-IN" w:eastAsia="en-IN" w:bidi="ta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5381D40D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65"/>
    <w:rsid w:val="003B5265"/>
    <w:rsid w:val="005736F3"/>
    <w:rsid w:val="00792C94"/>
    <w:rsid w:val="00CA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A34E5"/>
  <w15:docId w15:val="{B1BDC061-CBCF-488B-B688-EB232BA4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8D3"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color w:val="40382D" w:themeColor="text2" w:themeShade="BF"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0D84C048A645ABAF85F015474D6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D8632-D512-4EC3-964A-8B2670C52FB7}"/>
      </w:docPartPr>
      <w:docPartBody>
        <w:p w:rsidR="00000000" w:rsidRDefault="008D422B">
          <w:pPr>
            <w:pStyle w:val="C50D84C048A645ABAF85F015474D6014"/>
          </w:pPr>
          <w:r>
            <w:t>Choose a building block.</w:t>
          </w:r>
        </w:p>
      </w:docPartBody>
    </w:docPart>
    <w:docPart>
      <w:docPartPr>
        <w:name w:val="7CDAAB964DE34B60BE0A940E5F8A2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23337-195C-4D2D-BE54-D948F9431F09}"/>
      </w:docPartPr>
      <w:docPartBody>
        <w:p w:rsidR="00000000" w:rsidRDefault="008D422B">
          <w:pPr>
            <w:pStyle w:val="7CDAAB964DE34B60BE0A940E5F8A2310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  <w:docPart>
      <w:docPartPr>
        <w:name w:val="041A6425CEEB40DEB1C1C2D465AE3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B89E6-C2BF-4774-A219-DFCA24E0BBB3}"/>
      </w:docPartPr>
      <w:docPartBody>
        <w:p w:rsidR="00000000" w:rsidRDefault="001B3FC2" w:rsidP="001B3FC2">
          <w:pPr>
            <w:pStyle w:val="041A6425CEEB40DEB1C1C2D465AE390F"/>
          </w:pPr>
          <w:r>
            <w:t>[Type Your Name]</w:t>
          </w:r>
        </w:p>
      </w:docPartBody>
    </w:docPart>
    <w:docPart>
      <w:docPartPr>
        <w:name w:val="5429F4B97D844D1CA11048A22AD0C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03A87-46BE-4047-9300-559A400EB728}"/>
      </w:docPartPr>
      <w:docPartBody>
        <w:p w:rsidR="00000000" w:rsidRDefault="001B3FC2" w:rsidP="001B3FC2">
          <w:pPr>
            <w:pStyle w:val="5429F4B97D844D1CA11048A22AD0C063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AFA62577F40948348FC755CC30607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55CD7-B347-4D6D-83EF-DBE0697B9005}"/>
      </w:docPartPr>
      <w:docPartBody>
        <w:p w:rsidR="00000000" w:rsidRDefault="001B3FC2" w:rsidP="001B3FC2">
          <w:pPr>
            <w:pStyle w:val="AFA62577F40948348FC755CC3060790C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B9169F17700449ABA4B41703AE94E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D2795-9214-4F33-BDA5-C60F03E5BD08}"/>
      </w:docPartPr>
      <w:docPartBody>
        <w:p w:rsidR="00000000" w:rsidRDefault="001B3FC2" w:rsidP="001B3FC2">
          <w:pPr>
            <w:pStyle w:val="B9169F17700449ABA4B41703AE94E967"/>
          </w:pPr>
          <w:r>
            <w:rPr>
              <w:color w:val="44546A" w:themeColor="text2"/>
            </w:rPr>
            <w:t>[Type your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C2"/>
    <w:rsid w:val="001B3FC2"/>
    <w:rsid w:val="008D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0D84C048A645ABAF85F015474D6014">
    <w:name w:val="C50D84C048A645ABAF85F015474D6014"/>
  </w:style>
  <w:style w:type="paragraph" w:customStyle="1" w:styleId="DC87E044E3CC43F5B99B4DBF533BBCF1">
    <w:name w:val="DC87E044E3CC43F5B99B4DBF533BBCF1"/>
  </w:style>
  <w:style w:type="paragraph" w:customStyle="1" w:styleId="854D6D16D5F14A2993D614BE89F48DE4">
    <w:name w:val="854D6D16D5F14A2993D614BE89F48DE4"/>
  </w:style>
  <w:style w:type="paragraph" w:customStyle="1" w:styleId="FD51415ABC884CA5A952013663580FF3">
    <w:name w:val="FD51415ABC884CA5A952013663580FF3"/>
  </w:style>
  <w:style w:type="paragraph" w:customStyle="1" w:styleId="7B06D29DAB2D47C68442FB378CFC1C36">
    <w:name w:val="7B06D29DAB2D47C68442FB378CFC1C36"/>
  </w:style>
  <w:style w:type="paragraph" w:customStyle="1" w:styleId="96DCFA17204A4810B71FB2C4908EDA1F">
    <w:name w:val="96DCFA17204A4810B71FB2C4908EDA1F"/>
  </w:style>
  <w:style w:type="paragraph" w:customStyle="1" w:styleId="F0090C0C1D574C68BDD9C76637CD66F5">
    <w:name w:val="F0090C0C1D574C68BDD9C76637CD66F5"/>
  </w:style>
  <w:style w:type="paragraph" w:customStyle="1" w:styleId="827EA0DF09354A99911379DB7B75013D">
    <w:name w:val="827EA0DF09354A99911379DB7B75013D"/>
  </w:style>
  <w:style w:type="paragraph" w:customStyle="1" w:styleId="53F3EE7340714D94B81CEA16E65617AD">
    <w:name w:val="53F3EE7340714D94B81CEA16E65617AD"/>
  </w:style>
  <w:style w:type="paragraph" w:customStyle="1" w:styleId="D6B530538AAF43CBB231F9EC9CB6D818">
    <w:name w:val="D6B530538AAF43CBB231F9EC9CB6D818"/>
  </w:style>
  <w:style w:type="paragraph" w:customStyle="1" w:styleId="179C38C1D4CA46BCB226F1C893F38883">
    <w:name w:val="179C38C1D4CA46BCB226F1C893F38883"/>
  </w:style>
  <w:style w:type="paragraph" w:customStyle="1" w:styleId="359DD71138FF4720BB1DE7D9056B51A6">
    <w:name w:val="359DD71138FF4720BB1DE7D9056B51A6"/>
  </w:style>
  <w:style w:type="paragraph" w:customStyle="1" w:styleId="5CC3BCB362174AD1A904C86A919952A3">
    <w:name w:val="5CC3BCB362174AD1A904C86A919952A3"/>
  </w:style>
  <w:style w:type="paragraph" w:customStyle="1" w:styleId="7444C5A82D4B4EDC9F3FB4B29E9D499A">
    <w:name w:val="7444C5A82D4B4EDC9F3FB4B29E9D499A"/>
  </w:style>
  <w:style w:type="paragraph" w:customStyle="1" w:styleId="62EABC48BD4A48BBBE921B9B1328BAD5">
    <w:name w:val="62EABC48BD4A48BBBE921B9B1328BAD5"/>
  </w:style>
  <w:style w:type="paragraph" w:customStyle="1" w:styleId="7E898C311028465FBF3CD4C724AAE403">
    <w:name w:val="7E898C311028465FBF3CD4C724AAE403"/>
  </w:style>
  <w:style w:type="paragraph" w:customStyle="1" w:styleId="39A91997113946A1BA33902C62D1F684">
    <w:name w:val="39A91997113946A1BA33902C62D1F684"/>
  </w:style>
  <w:style w:type="paragraph" w:customStyle="1" w:styleId="F1F95DA288D140EDBE5DD4F073CFB67B">
    <w:name w:val="F1F95DA288D140EDBE5DD4F073CFB67B"/>
  </w:style>
  <w:style w:type="paragraph" w:customStyle="1" w:styleId="75F7CAE668D54B7F814F04019486A76E">
    <w:name w:val="75F7CAE668D54B7F814F04019486A76E"/>
  </w:style>
  <w:style w:type="paragraph" w:customStyle="1" w:styleId="7CDAAB964DE34B60BE0A940E5F8A2310">
    <w:name w:val="7CDAAB964DE34B60BE0A940E5F8A2310"/>
  </w:style>
  <w:style w:type="paragraph" w:customStyle="1" w:styleId="041A6425CEEB40DEB1C1C2D465AE390F">
    <w:name w:val="041A6425CEEB40DEB1C1C2D465AE390F"/>
    <w:rsid w:val="001B3FC2"/>
  </w:style>
  <w:style w:type="paragraph" w:customStyle="1" w:styleId="5429F4B97D844D1CA11048A22AD0C063">
    <w:name w:val="5429F4B97D844D1CA11048A22AD0C063"/>
    <w:rsid w:val="001B3FC2"/>
  </w:style>
  <w:style w:type="paragraph" w:customStyle="1" w:styleId="AFA62577F40948348FC755CC3060790C">
    <w:name w:val="AFA62577F40948348FC755CC3060790C"/>
    <w:rsid w:val="001B3FC2"/>
  </w:style>
  <w:style w:type="paragraph" w:customStyle="1" w:styleId="B9169F17700449ABA4B41703AE94E967">
    <w:name w:val="B9169F17700449ABA4B41703AE94E967"/>
    <w:rsid w:val="001B3FC2"/>
  </w:style>
  <w:style w:type="paragraph" w:customStyle="1" w:styleId="636AD88A3DEB46C98439ECA7207C9AF9">
    <w:name w:val="636AD88A3DEB46C98439ECA7207C9AF9"/>
    <w:rsid w:val="001B3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11/2,palanichettiyur,p.udayapatty(pos),kadavur(tk),karur,621301</CompanyAddress>
  <CompanyPhone>9384493125</CompanyPhone>
  <CompanyFax/>
  <CompanyEmail>vimalkannan351@gmail.com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A1E2C9F-CA07-4640-A0EE-049D6103B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99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 KANNAN</dc:creator>
  <cp:lastModifiedBy>VIMAL KANNAN</cp:lastModifiedBy>
  <cp:revision>1</cp:revision>
  <dcterms:created xsi:type="dcterms:W3CDTF">2023-10-31T13:58:00Z</dcterms:created>
  <dcterms:modified xsi:type="dcterms:W3CDTF">2023-10-31T16:05:00Z</dcterms:modified>
</cp:coreProperties>
</file>